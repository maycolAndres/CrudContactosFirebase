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44" w:rsidRDefault="007A6D44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A6D44" w:rsidRDefault="007A6D44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0642" w:rsidRDefault="00900642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A6D44" w:rsidRDefault="007A6D44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F22A18" w:rsidRPr="007A6D44" w:rsidRDefault="00E70176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CRUD FIREBASE</w:t>
      </w:r>
    </w:p>
    <w:p w:rsidR="00F22A18" w:rsidRPr="007A6D44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2A18" w:rsidRPr="007A6D44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93F9B" w:rsidRPr="00F22A18" w:rsidRDefault="00693F9B" w:rsidP="00693F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 w:rsidRPr="00F22A18">
        <w:rPr>
          <w:rFonts w:ascii="Times New Roman" w:hAnsi="Times New Roman"/>
          <w:sz w:val="24"/>
          <w:szCs w:val="24"/>
          <w:lang w:val="es-ES_tradnl"/>
        </w:rPr>
        <w:t>Presentado por:</w:t>
      </w:r>
    </w:p>
    <w:p w:rsidR="00693F9B" w:rsidRPr="00F22A18" w:rsidRDefault="00E70176" w:rsidP="00693F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OSCAR DAVID CHAVARRIA MAZO</w:t>
      </w:r>
    </w:p>
    <w:p w:rsidR="00693F9B" w:rsidRDefault="00E70176" w:rsidP="00693F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MAYCOL ANDRES PANIAGUA RAMIREZ</w:t>
      </w:r>
    </w:p>
    <w:p w:rsidR="00E70176" w:rsidRPr="00F22A18" w:rsidRDefault="00E70176" w:rsidP="00693F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EDWIN ALBERTO VERGARA FRANCO</w:t>
      </w: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693F9B" w:rsidRPr="00693F9B" w:rsidRDefault="00693F9B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7A6D44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2A18" w:rsidRPr="007A6D44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544A44" w:rsidRPr="00F22A18" w:rsidRDefault="00544A44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693F9B" w:rsidRPr="00F22A18" w:rsidRDefault="00693F9B" w:rsidP="00693F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Profesor</w:t>
      </w:r>
      <w:r w:rsidRPr="00F22A18">
        <w:rPr>
          <w:rFonts w:ascii="Times New Roman" w:hAnsi="Times New Roman"/>
          <w:sz w:val="24"/>
          <w:szCs w:val="24"/>
          <w:lang w:val="es-ES_tradnl"/>
        </w:rPr>
        <w:t>:</w:t>
      </w:r>
    </w:p>
    <w:p w:rsidR="00DB0C5F" w:rsidRDefault="00E70176" w:rsidP="00693F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CARLOS JARAMILLO</w:t>
      </w:r>
    </w:p>
    <w:p w:rsidR="00DB0C5F" w:rsidRPr="00F22A18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693F9B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Asignatura:</w:t>
      </w:r>
    </w:p>
    <w:p w:rsidR="00F22A18" w:rsidRPr="00F22A18" w:rsidRDefault="00E70176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MOVILES 2</w:t>
      </w: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DB0C5F" w:rsidRDefault="00DB0C5F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F22A18" w:rsidRPr="00F22A18" w:rsidRDefault="00F22A18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D43962" w:rsidRPr="00E70176" w:rsidRDefault="00E70176" w:rsidP="00E701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CESDE</w:t>
      </w:r>
    </w:p>
    <w:p w:rsidR="00F22A18" w:rsidRPr="00F22A18" w:rsidRDefault="00E70176" w:rsidP="00F22A1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>MEDELLÍN</w:t>
      </w:r>
      <w:r w:rsidR="00DB0C5F">
        <w:rPr>
          <w:rFonts w:ascii="Times New Roman" w:hAnsi="Times New Roman"/>
          <w:sz w:val="24"/>
          <w:szCs w:val="24"/>
          <w:lang w:val="es-ES_tradnl"/>
        </w:rPr>
        <w:t xml:space="preserve">, </w:t>
      </w:r>
      <w:r w:rsidR="00F22A18" w:rsidRPr="00F22A18">
        <w:rPr>
          <w:rFonts w:ascii="Times New Roman" w:hAnsi="Times New Roman"/>
          <w:sz w:val="24"/>
          <w:szCs w:val="24"/>
          <w:lang w:val="es-ES_tradnl"/>
        </w:rPr>
        <w:t>COLOMBIA</w:t>
      </w:r>
    </w:p>
    <w:p w:rsidR="00E82AB9" w:rsidRPr="00EA5F58" w:rsidRDefault="00162430" w:rsidP="00EA5F5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  <w:sectPr w:rsidR="00E82AB9" w:rsidRPr="00EA5F58" w:rsidSect="00F64E0B">
          <w:headerReference w:type="default" r:id="rId8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  <w:lang w:val="es-ES_tradnl"/>
        </w:rPr>
        <w:t>20</w:t>
      </w:r>
      <w:r w:rsidR="00E70176">
        <w:rPr>
          <w:rFonts w:ascii="Times New Roman" w:hAnsi="Times New Roman"/>
          <w:sz w:val="24"/>
          <w:szCs w:val="24"/>
          <w:lang w:val="es-ES_tradnl"/>
        </w:rPr>
        <w:t>2</w:t>
      </w:r>
      <w:r w:rsidR="00EA5F58">
        <w:rPr>
          <w:rFonts w:ascii="Times New Roman" w:hAnsi="Times New Roman"/>
          <w:sz w:val="24"/>
          <w:szCs w:val="24"/>
          <w:lang w:val="es-ES_tradnl"/>
        </w:rPr>
        <w:t>0</w:t>
      </w:r>
    </w:p>
    <w:p w:rsidR="00884FA4" w:rsidRDefault="00884FA4">
      <w:pPr>
        <w:rPr>
          <w:rFonts w:ascii="Times New Roman" w:hAnsi="Times New Roman"/>
          <w:sz w:val="24"/>
        </w:rPr>
      </w:pPr>
    </w:p>
    <w:p w:rsidR="0094721D" w:rsidRDefault="00366A83" w:rsidP="00062761">
      <w:pPr>
        <w:jc w:val="center"/>
        <w:rPr>
          <w:rFonts w:ascii="Times New Roman" w:hAnsi="Times New Roman"/>
          <w:b/>
          <w:sz w:val="24"/>
        </w:rPr>
      </w:pPr>
      <w:r w:rsidRPr="002F199C">
        <w:rPr>
          <w:rFonts w:ascii="Times New Roman" w:hAnsi="Times New Roman"/>
          <w:b/>
          <w:sz w:val="24"/>
        </w:rPr>
        <w:t>Tabla de Contenido</w:t>
      </w:r>
    </w:p>
    <w:p w:rsidR="00EA5F58" w:rsidRDefault="00EA5F5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r>
        <w:rPr>
          <w:rFonts w:ascii="Times New Roman" w:hAnsi="Times New Roman"/>
          <w:b/>
          <w:sz w:val="24"/>
        </w:rPr>
        <w:fldChar w:fldCharType="begin"/>
      </w:r>
      <w:r>
        <w:rPr>
          <w:rFonts w:ascii="Times New Roman" w:hAnsi="Times New Roman"/>
          <w:b/>
          <w:sz w:val="24"/>
        </w:rPr>
        <w:instrText xml:space="preserve"> TOC \o "1-3" \h \z \u </w:instrText>
      </w:r>
      <w:r>
        <w:rPr>
          <w:rFonts w:ascii="Times New Roman" w:hAnsi="Times New Roman"/>
          <w:b/>
          <w:sz w:val="24"/>
        </w:rPr>
        <w:fldChar w:fldCharType="separate"/>
      </w:r>
      <w:hyperlink w:anchor="_Toc38376228" w:history="1">
        <w:r w:rsidRPr="00172D1C">
          <w:rPr>
            <w:rStyle w:val="Hipervnculo"/>
            <w:noProof/>
          </w:rPr>
          <w:t>CONCLUCIONES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F58" w:rsidRDefault="00CE31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38376229" w:history="1">
        <w:r w:rsidR="00EA5F58" w:rsidRPr="00172D1C">
          <w:rPr>
            <w:rStyle w:val="Hipervnculo"/>
            <w:noProof/>
          </w:rPr>
          <w:t>OBSERVACIONES</w:t>
        </w:r>
        <w:r w:rsidR="00EA5F58">
          <w:rPr>
            <w:noProof/>
            <w:webHidden/>
          </w:rPr>
          <w:tab/>
        </w:r>
        <w:r w:rsidR="00EA5F58">
          <w:rPr>
            <w:noProof/>
            <w:webHidden/>
          </w:rPr>
          <w:fldChar w:fldCharType="begin"/>
        </w:r>
        <w:r w:rsidR="00EA5F58">
          <w:rPr>
            <w:noProof/>
            <w:webHidden/>
          </w:rPr>
          <w:instrText xml:space="preserve"> PAGEREF _Toc38376229 \h </w:instrText>
        </w:r>
        <w:r w:rsidR="00EA5F58">
          <w:rPr>
            <w:noProof/>
            <w:webHidden/>
          </w:rPr>
        </w:r>
        <w:r w:rsidR="00EA5F58">
          <w:rPr>
            <w:noProof/>
            <w:webHidden/>
          </w:rPr>
          <w:fldChar w:fldCharType="separate"/>
        </w:r>
        <w:r w:rsidR="00EA5F58">
          <w:rPr>
            <w:noProof/>
            <w:webHidden/>
          </w:rPr>
          <w:t>4</w:t>
        </w:r>
        <w:r w:rsidR="00EA5F58">
          <w:rPr>
            <w:noProof/>
            <w:webHidden/>
          </w:rPr>
          <w:fldChar w:fldCharType="end"/>
        </w:r>
      </w:hyperlink>
    </w:p>
    <w:p w:rsidR="00EA5F58" w:rsidRPr="002F199C" w:rsidRDefault="00EA5F58" w:rsidP="00062761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fldChar w:fldCharType="end"/>
      </w:r>
    </w:p>
    <w:p w:rsidR="004A689A" w:rsidRDefault="004A689A" w:rsidP="00AA55DB">
      <w:pPr>
        <w:spacing w:after="0" w:line="240" w:lineRule="auto"/>
        <w:rPr>
          <w:rFonts w:ascii="Times New Roman" w:hAnsi="Times New Roman"/>
          <w:sz w:val="24"/>
        </w:rPr>
      </w:pPr>
    </w:p>
    <w:p w:rsidR="00062761" w:rsidRDefault="0006276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62761" w:rsidRPr="006F0A03" w:rsidRDefault="00062761" w:rsidP="006F0A03">
      <w:pPr>
        <w:rPr>
          <w:rFonts w:ascii="Times New Roman" w:hAnsi="Times New Roman"/>
          <w:sz w:val="24"/>
        </w:rPr>
      </w:pPr>
    </w:p>
    <w:p w:rsidR="00062761" w:rsidRDefault="00062761">
      <w:pPr>
        <w:rPr>
          <w:rFonts w:ascii="Times New Roman" w:hAnsi="Times New Roman"/>
          <w:sz w:val="24"/>
        </w:rPr>
      </w:pPr>
    </w:p>
    <w:p w:rsidR="00062761" w:rsidRPr="00EA5F58" w:rsidRDefault="000B1DB7" w:rsidP="00EA5F58">
      <w:pPr>
        <w:pStyle w:val="Ttulo1"/>
      </w:pPr>
      <w:bookmarkStart w:id="0" w:name="_Toc38376228"/>
      <w:r w:rsidRPr="00EA5F58">
        <w:t>CONCLUCIONES</w:t>
      </w:r>
      <w:bookmarkEnd w:id="0"/>
    </w:p>
    <w:p w:rsidR="000B1DB7" w:rsidRDefault="000B1DB7" w:rsidP="000B1DB7"/>
    <w:p w:rsidR="00E148BD" w:rsidRDefault="000B1DB7" w:rsidP="000B1DB7">
      <w:r>
        <w:t xml:space="preserve">Firebase </w:t>
      </w:r>
      <w:r w:rsidR="00E148BD">
        <w:t xml:space="preserve">Realtime Database es una herramienta que permite al usuario almacenar datos alojados en la nube, al compilar los datos </w:t>
      </w:r>
      <w:r w:rsidR="00AF132F">
        <w:t xml:space="preserve"> que </w:t>
      </w:r>
      <w:r w:rsidR="00E148BD">
        <w:t xml:space="preserve">todos los usuarios comparten una instancia Realtime Database que les permite modificar, actualizar la información de un registro en tiempo real. Esta plataforma de desarrollo web y aplicaciones móviles, en unas de sus funciones es almacenar y sincronizar datos con una base de datos </w:t>
      </w:r>
      <w:r w:rsidR="00F82466">
        <w:t>NoSQL</w:t>
      </w:r>
      <w:r w:rsidR="00E148BD">
        <w:t xml:space="preserve"> esta </w:t>
      </w:r>
      <w:r w:rsidR="00F82466">
        <w:t>se</w:t>
      </w:r>
      <w:r w:rsidR="00E148BD">
        <w:t xml:space="preserve"> hace de forma automática por sus métodos y funciones predeterminados. Google ha venido creciendo </w:t>
      </w:r>
      <w:r w:rsidR="00F82466">
        <w:t>en cuanto a firebase para así crear Cloud Firestore, una base de datos NoSQL en la nube; plataforma ideal para desarrolladores de aplicaciones móviles.</w:t>
      </w:r>
    </w:p>
    <w:p w:rsidR="000B1DB7" w:rsidRPr="000B1DB7" w:rsidRDefault="000B1DB7" w:rsidP="000B1DB7"/>
    <w:p w:rsidR="00062761" w:rsidRDefault="00062761" w:rsidP="00AA55DB">
      <w:pPr>
        <w:spacing w:after="0" w:line="240" w:lineRule="auto"/>
        <w:rPr>
          <w:rFonts w:ascii="Times New Roman" w:hAnsi="Times New Roman"/>
          <w:sz w:val="24"/>
        </w:rPr>
      </w:pPr>
    </w:p>
    <w:p w:rsidR="001A6251" w:rsidRDefault="001A6251" w:rsidP="00AA55DB">
      <w:pPr>
        <w:spacing w:after="0" w:line="240" w:lineRule="auto"/>
        <w:rPr>
          <w:rFonts w:ascii="Times New Roman" w:hAnsi="Times New Roman"/>
          <w:sz w:val="24"/>
        </w:rPr>
      </w:pPr>
    </w:p>
    <w:p w:rsidR="00F22A18" w:rsidRDefault="00F22A1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22A18" w:rsidRDefault="00F22A18">
      <w:pPr>
        <w:rPr>
          <w:rFonts w:ascii="Times New Roman" w:hAnsi="Times New Roman"/>
          <w:sz w:val="24"/>
        </w:rPr>
      </w:pPr>
    </w:p>
    <w:p w:rsidR="00370982" w:rsidRDefault="00370982" w:rsidP="00EA5F58">
      <w:pPr>
        <w:pStyle w:val="Ttulo1"/>
      </w:pPr>
    </w:p>
    <w:p w:rsidR="00370982" w:rsidRPr="00EA5F58" w:rsidRDefault="00F82466" w:rsidP="00EA5F58">
      <w:pPr>
        <w:pStyle w:val="Ttulo1"/>
      </w:pPr>
      <w:bookmarkStart w:id="1" w:name="_Toc38376229"/>
      <w:r w:rsidRPr="00EA5F58">
        <w:t>OBSERVACIONES</w:t>
      </w:r>
      <w:bookmarkEnd w:id="1"/>
    </w:p>
    <w:p w:rsidR="00F82466" w:rsidRDefault="00F82466" w:rsidP="00F82466"/>
    <w:p w:rsidR="00F82466" w:rsidRDefault="00F82466" w:rsidP="00F82466"/>
    <w:p w:rsidR="00F82466" w:rsidRPr="00F82466" w:rsidRDefault="00F82466" w:rsidP="00F82466">
      <w:r>
        <w:t xml:space="preserve">Una de las principales observaciones en las que concordamos como equipo es el grado de dificultad para poder integrar a faribase con el proyecto de Android al final se hizo posible </w:t>
      </w:r>
      <w:r w:rsidR="00AF132F">
        <w:t xml:space="preserve">gracias </w:t>
      </w:r>
      <w:r w:rsidR="00D82D91">
        <w:t xml:space="preserve">al tutorial que </w:t>
      </w:r>
      <w:r w:rsidR="00EA5F58">
        <w:t>tuvimos con</w:t>
      </w:r>
      <w:r w:rsidR="00D82D91">
        <w:t xml:space="preserve"> el profesor referente a la instalación manual de firebase, en el Detalle Activity  no aparecían los detalles de los contactos por tener varios errores en el código esto hacia que no nos dejara editar y mucho menos eliminar, pero al final logramos el objetivo principal de la app de Android con los requerimientos necesarios para su funcionalidad </w:t>
      </w:r>
      <w:r w:rsidR="00EA5F58">
        <w:t>esperando sean los adecuados para el profesor, de igual manera agradecemos al profesor por todo el tiempo y conocimiento que nos ha brindado en este proceso de aprendizaje que venimos realizando.</w:t>
      </w:r>
      <w:bookmarkStart w:id="2" w:name="_GoBack"/>
      <w:bookmarkEnd w:id="2"/>
    </w:p>
    <w:sectPr w:rsidR="00F82466" w:rsidRPr="00F82466" w:rsidSect="00F64E0B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10C" w:rsidRDefault="00CE310C" w:rsidP="00F64E0B">
      <w:pPr>
        <w:spacing w:after="0" w:line="240" w:lineRule="auto"/>
      </w:pPr>
      <w:r>
        <w:separator/>
      </w:r>
    </w:p>
  </w:endnote>
  <w:endnote w:type="continuationSeparator" w:id="0">
    <w:p w:rsidR="00CE310C" w:rsidRDefault="00CE310C" w:rsidP="00F6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693" w:rsidRDefault="002326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10C" w:rsidRDefault="00CE310C" w:rsidP="00F64E0B">
      <w:pPr>
        <w:spacing w:after="0" w:line="240" w:lineRule="auto"/>
      </w:pPr>
      <w:r>
        <w:separator/>
      </w:r>
    </w:p>
  </w:footnote>
  <w:footnote w:type="continuationSeparator" w:id="0">
    <w:p w:rsidR="00CE310C" w:rsidRDefault="00CE310C" w:rsidP="00F6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91766"/>
      <w:docPartObj>
        <w:docPartGallery w:val="Page Numbers (Top of Page)"/>
        <w:docPartUnique/>
      </w:docPartObj>
    </w:sdtPr>
    <w:sdtEndPr/>
    <w:sdtContent>
      <w:p w:rsidR="00232693" w:rsidRDefault="009D2D5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3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2693" w:rsidRDefault="002326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693" w:rsidRDefault="009D2D56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132F">
      <w:rPr>
        <w:noProof/>
      </w:rPr>
      <w:t>2</w:t>
    </w:r>
    <w:r>
      <w:rPr>
        <w:noProof/>
      </w:rPr>
      <w:fldChar w:fldCharType="end"/>
    </w:r>
  </w:p>
  <w:p w:rsidR="00232693" w:rsidRDefault="002326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76"/>
    <w:rsid w:val="0000717F"/>
    <w:rsid w:val="00062761"/>
    <w:rsid w:val="00086702"/>
    <w:rsid w:val="000B1DB7"/>
    <w:rsid w:val="000D625B"/>
    <w:rsid w:val="001138A4"/>
    <w:rsid w:val="00125B3C"/>
    <w:rsid w:val="00162430"/>
    <w:rsid w:val="00184E0A"/>
    <w:rsid w:val="001A5291"/>
    <w:rsid w:val="001A6251"/>
    <w:rsid w:val="001B52CA"/>
    <w:rsid w:val="001C6B32"/>
    <w:rsid w:val="001E7189"/>
    <w:rsid w:val="002322A8"/>
    <w:rsid w:val="00232693"/>
    <w:rsid w:val="0024789C"/>
    <w:rsid w:val="00257D97"/>
    <w:rsid w:val="00285820"/>
    <w:rsid w:val="002F199C"/>
    <w:rsid w:val="00366A83"/>
    <w:rsid w:val="00370982"/>
    <w:rsid w:val="0039532C"/>
    <w:rsid w:val="00397E81"/>
    <w:rsid w:val="003B2575"/>
    <w:rsid w:val="003B2A88"/>
    <w:rsid w:val="003D258E"/>
    <w:rsid w:val="00405366"/>
    <w:rsid w:val="0048045F"/>
    <w:rsid w:val="004946EA"/>
    <w:rsid w:val="004A4100"/>
    <w:rsid w:val="004A689A"/>
    <w:rsid w:val="004B1FAB"/>
    <w:rsid w:val="004B6BFE"/>
    <w:rsid w:val="004D7F9D"/>
    <w:rsid w:val="00510C79"/>
    <w:rsid w:val="00544A44"/>
    <w:rsid w:val="00554442"/>
    <w:rsid w:val="00563682"/>
    <w:rsid w:val="0057328B"/>
    <w:rsid w:val="005828BA"/>
    <w:rsid w:val="005903F1"/>
    <w:rsid w:val="005E5EFC"/>
    <w:rsid w:val="005F1541"/>
    <w:rsid w:val="005F4E05"/>
    <w:rsid w:val="006125D8"/>
    <w:rsid w:val="006167A9"/>
    <w:rsid w:val="006441F1"/>
    <w:rsid w:val="0066653E"/>
    <w:rsid w:val="006748D0"/>
    <w:rsid w:val="00693F9B"/>
    <w:rsid w:val="006C5988"/>
    <w:rsid w:val="006F0A03"/>
    <w:rsid w:val="00792E31"/>
    <w:rsid w:val="00794A4D"/>
    <w:rsid w:val="007A6D44"/>
    <w:rsid w:val="007D1B83"/>
    <w:rsid w:val="007F0742"/>
    <w:rsid w:val="00811DD5"/>
    <w:rsid w:val="00822167"/>
    <w:rsid w:val="00845957"/>
    <w:rsid w:val="00884FA4"/>
    <w:rsid w:val="00900642"/>
    <w:rsid w:val="00903EA7"/>
    <w:rsid w:val="009429A8"/>
    <w:rsid w:val="0094721D"/>
    <w:rsid w:val="0096644A"/>
    <w:rsid w:val="009668A8"/>
    <w:rsid w:val="0099061C"/>
    <w:rsid w:val="009C598A"/>
    <w:rsid w:val="009D2D56"/>
    <w:rsid w:val="009E26B1"/>
    <w:rsid w:val="009E5451"/>
    <w:rsid w:val="009E6204"/>
    <w:rsid w:val="00A179BE"/>
    <w:rsid w:val="00A434A5"/>
    <w:rsid w:val="00A557D3"/>
    <w:rsid w:val="00A86134"/>
    <w:rsid w:val="00A912AC"/>
    <w:rsid w:val="00AA55DB"/>
    <w:rsid w:val="00AD16D2"/>
    <w:rsid w:val="00AE13BE"/>
    <w:rsid w:val="00AF132F"/>
    <w:rsid w:val="00B36FD0"/>
    <w:rsid w:val="00B528AD"/>
    <w:rsid w:val="00B624CD"/>
    <w:rsid w:val="00B82E66"/>
    <w:rsid w:val="00BA6C66"/>
    <w:rsid w:val="00BD3B53"/>
    <w:rsid w:val="00BF5E6F"/>
    <w:rsid w:val="00C14EB2"/>
    <w:rsid w:val="00C31FE1"/>
    <w:rsid w:val="00C4571F"/>
    <w:rsid w:val="00C57AAA"/>
    <w:rsid w:val="00C820DC"/>
    <w:rsid w:val="00CA75B9"/>
    <w:rsid w:val="00CB676D"/>
    <w:rsid w:val="00CD4996"/>
    <w:rsid w:val="00CE17E1"/>
    <w:rsid w:val="00CE310C"/>
    <w:rsid w:val="00D35B56"/>
    <w:rsid w:val="00D43962"/>
    <w:rsid w:val="00D76B68"/>
    <w:rsid w:val="00D82D91"/>
    <w:rsid w:val="00D93556"/>
    <w:rsid w:val="00DB0C5F"/>
    <w:rsid w:val="00DB2484"/>
    <w:rsid w:val="00E1234C"/>
    <w:rsid w:val="00E148BD"/>
    <w:rsid w:val="00E17AF7"/>
    <w:rsid w:val="00E2030B"/>
    <w:rsid w:val="00E20EB0"/>
    <w:rsid w:val="00E256CC"/>
    <w:rsid w:val="00E305CC"/>
    <w:rsid w:val="00E543A3"/>
    <w:rsid w:val="00E70176"/>
    <w:rsid w:val="00E71217"/>
    <w:rsid w:val="00E82AB9"/>
    <w:rsid w:val="00EA5F58"/>
    <w:rsid w:val="00EC53D6"/>
    <w:rsid w:val="00F11612"/>
    <w:rsid w:val="00F22A18"/>
    <w:rsid w:val="00F413D3"/>
    <w:rsid w:val="00F64E0B"/>
    <w:rsid w:val="00F71730"/>
    <w:rsid w:val="00F75336"/>
    <w:rsid w:val="00F82466"/>
    <w:rsid w:val="00FA00BA"/>
    <w:rsid w:val="00FE62EB"/>
    <w:rsid w:val="00FF74E4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B9"/>
    <w:rPr>
      <w:rFonts w:ascii="Calibri" w:eastAsia="Calibri" w:hAnsi="Calibri" w:cs="Times New Roman"/>
    </w:rPr>
  </w:style>
  <w:style w:type="paragraph" w:styleId="Ttulo1">
    <w:name w:val="heading 1"/>
    <w:aliases w:val="Primer Nivel"/>
    <w:basedOn w:val="Normal"/>
    <w:next w:val="Normal"/>
    <w:link w:val="Ttulo1Car"/>
    <w:uiPriority w:val="9"/>
    <w:qFormat/>
    <w:rsid w:val="001A6251"/>
    <w:pPr>
      <w:keepNext/>
      <w:keepLines/>
      <w:spacing w:before="480"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aliases w:val="Segundo nivel"/>
    <w:basedOn w:val="Normal"/>
    <w:next w:val="Normal"/>
    <w:link w:val="Ttulo2Car"/>
    <w:uiPriority w:val="9"/>
    <w:unhideWhenUsed/>
    <w:qFormat/>
    <w:rsid w:val="001A6251"/>
    <w:pPr>
      <w:keepNext/>
      <w:keepLines/>
      <w:spacing w:before="360" w:after="36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aliases w:val="Tercer nivel"/>
    <w:basedOn w:val="Normal"/>
    <w:next w:val="Normal"/>
    <w:link w:val="Ttulo3Car"/>
    <w:uiPriority w:val="9"/>
    <w:unhideWhenUsed/>
    <w:qFormat/>
    <w:rsid w:val="00B624CD"/>
    <w:pPr>
      <w:keepNext/>
      <w:keepLines/>
      <w:spacing w:before="360" w:after="360" w:line="240" w:lineRule="auto"/>
      <w:ind w:left="284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aliases w:val="Cuarto nivel"/>
    <w:basedOn w:val="Normal"/>
    <w:next w:val="Normal"/>
    <w:link w:val="Ttulo4Car"/>
    <w:uiPriority w:val="9"/>
    <w:unhideWhenUsed/>
    <w:qFormat/>
    <w:rsid w:val="00B624CD"/>
    <w:pPr>
      <w:keepNext/>
      <w:keepLines/>
      <w:spacing w:before="360" w:after="360" w:line="240" w:lineRule="auto"/>
      <w:ind w:left="284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tulo5">
    <w:name w:val="heading 5"/>
    <w:aliases w:val="Quinto nivel"/>
    <w:basedOn w:val="Normal"/>
    <w:next w:val="Normal"/>
    <w:link w:val="Ttulo5Car"/>
    <w:uiPriority w:val="9"/>
    <w:semiHidden/>
    <w:unhideWhenUsed/>
    <w:qFormat/>
    <w:rsid w:val="00B624CD"/>
    <w:pPr>
      <w:keepNext/>
      <w:keepLines/>
      <w:spacing w:before="360" w:after="360" w:line="240" w:lineRule="auto"/>
      <w:ind w:left="284"/>
      <w:outlineLvl w:val="4"/>
    </w:pPr>
    <w:rPr>
      <w:rFonts w:ascii="Times New Roman" w:eastAsiaTheme="majorEastAsia" w:hAnsi="Times New Roman" w:cstheme="majorBidi"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4E0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64E0B"/>
  </w:style>
  <w:style w:type="paragraph" w:styleId="Piedepgina">
    <w:name w:val="footer"/>
    <w:basedOn w:val="Normal"/>
    <w:link w:val="PiedepginaCar"/>
    <w:uiPriority w:val="99"/>
    <w:unhideWhenUsed/>
    <w:rsid w:val="00F64E0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4E0B"/>
  </w:style>
  <w:style w:type="character" w:customStyle="1" w:styleId="Ttulo1Car">
    <w:name w:val="Título 1 Car"/>
    <w:aliases w:val="Primer Nivel Car"/>
    <w:basedOn w:val="Fuentedeprrafopredeter"/>
    <w:link w:val="Ttulo1"/>
    <w:uiPriority w:val="9"/>
    <w:rsid w:val="001A625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aliases w:val="Segundo nivel Car"/>
    <w:basedOn w:val="Fuentedeprrafopredeter"/>
    <w:link w:val="Ttulo2"/>
    <w:uiPriority w:val="9"/>
    <w:rsid w:val="001A62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aliases w:val="Tercer nivel Car"/>
    <w:basedOn w:val="Fuentedeprrafopredeter"/>
    <w:link w:val="Ttulo3"/>
    <w:uiPriority w:val="9"/>
    <w:rsid w:val="00B624CD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ar">
    <w:name w:val="Título 4 Car"/>
    <w:aliases w:val="Cuarto nivel Car"/>
    <w:basedOn w:val="Fuentedeprrafopredeter"/>
    <w:link w:val="Ttulo4"/>
    <w:uiPriority w:val="9"/>
    <w:rsid w:val="00B624CD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Ttulo5Car">
    <w:name w:val="Título 5 Car"/>
    <w:aliases w:val="Quinto nivel Car"/>
    <w:basedOn w:val="Fuentedeprrafopredeter"/>
    <w:link w:val="Ttulo5"/>
    <w:uiPriority w:val="9"/>
    <w:semiHidden/>
    <w:rsid w:val="00B624CD"/>
    <w:rPr>
      <w:rFonts w:ascii="Times New Roman" w:eastAsiaTheme="majorEastAsia" w:hAnsi="Times New Roman" w:cstheme="majorBidi"/>
      <w:i/>
      <w:sz w:val="24"/>
    </w:rPr>
  </w:style>
  <w:style w:type="paragraph" w:styleId="Prrafodelista">
    <w:name w:val="List Paragraph"/>
    <w:basedOn w:val="Normal"/>
    <w:uiPriority w:val="34"/>
    <w:qFormat/>
    <w:rsid w:val="00D35B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634"/>
    <w:rPr>
      <w:rFonts w:ascii="Tahoma" w:eastAsia="Calibri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F76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">
    <w:name w:val="Quote"/>
    <w:aliases w:val="Cita + 40 pal."/>
    <w:basedOn w:val="Normal"/>
    <w:next w:val="Normal"/>
    <w:link w:val="CitaCar"/>
    <w:uiPriority w:val="29"/>
    <w:qFormat/>
    <w:rsid w:val="00E20EB0"/>
    <w:pPr>
      <w:spacing w:before="240" w:after="240" w:line="480" w:lineRule="auto"/>
      <w:ind w:left="567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Car">
    <w:name w:val="Cita Car"/>
    <w:aliases w:val="Cita + 40 pal. Car"/>
    <w:basedOn w:val="Fuentedeprrafopredeter"/>
    <w:link w:val="Cita"/>
    <w:uiPriority w:val="29"/>
    <w:rsid w:val="00E20EB0"/>
    <w:rPr>
      <w:rFonts w:ascii="Times New Roman" w:eastAsia="Calibri" w:hAnsi="Times New Roman" w:cs="Times New Roman"/>
      <w:iCs/>
      <w:color w:val="000000" w:themeColor="text1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EA5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5F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B9"/>
    <w:rPr>
      <w:rFonts w:ascii="Calibri" w:eastAsia="Calibri" w:hAnsi="Calibri" w:cs="Times New Roman"/>
    </w:rPr>
  </w:style>
  <w:style w:type="paragraph" w:styleId="Ttulo1">
    <w:name w:val="heading 1"/>
    <w:aliases w:val="Primer Nivel"/>
    <w:basedOn w:val="Normal"/>
    <w:next w:val="Normal"/>
    <w:link w:val="Ttulo1Car"/>
    <w:uiPriority w:val="9"/>
    <w:qFormat/>
    <w:rsid w:val="001A6251"/>
    <w:pPr>
      <w:keepNext/>
      <w:keepLines/>
      <w:spacing w:before="480"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aliases w:val="Segundo nivel"/>
    <w:basedOn w:val="Normal"/>
    <w:next w:val="Normal"/>
    <w:link w:val="Ttulo2Car"/>
    <w:uiPriority w:val="9"/>
    <w:unhideWhenUsed/>
    <w:qFormat/>
    <w:rsid w:val="001A6251"/>
    <w:pPr>
      <w:keepNext/>
      <w:keepLines/>
      <w:spacing w:before="360" w:after="36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aliases w:val="Tercer nivel"/>
    <w:basedOn w:val="Normal"/>
    <w:next w:val="Normal"/>
    <w:link w:val="Ttulo3Car"/>
    <w:uiPriority w:val="9"/>
    <w:unhideWhenUsed/>
    <w:qFormat/>
    <w:rsid w:val="00B624CD"/>
    <w:pPr>
      <w:keepNext/>
      <w:keepLines/>
      <w:spacing w:before="360" w:after="360" w:line="240" w:lineRule="auto"/>
      <w:ind w:left="284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aliases w:val="Cuarto nivel"/>
    <w:basedOn w:val="Normal"/>
    <w:next w:val="Normal"/>
    <w:link w:val="Ttulo4Car"/>
    <w:uiPriority w:val="9"/>
    <w:unhideWhenUsed/>
    <w:qFormat/>
    <w:rsid w:val="00B624CD"/>
    <w:pPr>
      <w:keepNext/>
      <w:keepLines/>
      <w:spacing w:before="360" w:after="360" w:line="240" w:lineRule="auto"/>
      <w:ind w:left="284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tulo5">
    <w:name w:val="heading 5"/>
    <w:aliases w:val="Quinto nivel"/>
    <w:basedOn w:val="Normal"/>
    <w:next w:val="Normal"/>
    <w:link w:val="Ttulo5Car"/>
    <w:uiPriority w:val="9"/>
    <w:semiHidden/>
    <w:unhideWhenUsed/>
    <w:qFormat/>
    <w:rsid w:val="00B624CD"/>
    <w:pPr>
      <w:keepNext/>
      <w:keepLines/>
      <w:spacing w:before="360" w:after="360" w:line="240" w:lineRule="auto"/>
      <w:ind w:left="284"/>
      <w:outlineLvl w:val="4"/>
    </w:pPr>
    <w:rPr>
      <w:rFonts w:ascii="Times New Roman" w:eastAsiaTheme="majorEastAsia" w:hAnsi="Times New Roman" w:cstheme="majorBidi"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4E0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64E0B"/>
  </w:style>
  <w:style w:type="paragraph" w:styleId="Piedepgina">
    <w:name w:val="footer"/>
    <w:basedOn w:val="Normal"/>
    <w:link w:val="PiedepginaCar"/>
    <w:uiPriority w:val="99"/>
    <w:unhideWhenUsed/>
    <w:rsid w:val="00F64E0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4E0B"/>
  </w:style>
  <w:style w:type="character" w:customStyle="1" w:styleId="Ttulo1Car">
    <w:name w:val="Título 1 Car"/>
    <w:aliases w:val="Primer Nivel Car"/>
    <w:basedOn w:val="Fuentedeprrafopredeter"/>
    <w:link w:val="Ttulo1"/>
    <w:uiPriority w:val="9"/>
    <w:rsid w:val="001A625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aliases w:val="Segundo nivel Car"/>
    <w:basedOn w:val="Fuentedeprrafopredeter"/>
    <w:link w:val="Ttulo2"/>
    <w:uiPriority w:val="9"/>
    <w:rsid w:val="001A62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aliases w:val="Tercer nivel Car"/>
    <w:basedOn w:val="Fuentedeprrafopredeter"/>
    <w:link w:val="Ttulo3"/>
    <w:uiPriority w:val="9"/>
    <w:rsid w:val="00B624CD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ar">
    <w:name w:val="Título 4 Car"/>
    <w:aliases w:val="Cuarto nivel Car"/>
    <w:basedOn w:val="Fuentedeprrafopredeter"/>
    <w:link w:val="Ttulo4"/>
    <w:uiPriority w:val="9"/>
    <w:rsid w:val="00B624CD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Ttulo5Car">
    <w:name w:val="Título 5 Car"/>
    <w:aliases w:val="Quinto nivel Car"/>
    <w:basedOn w:val="Fuentedeprrafopredeter"/>
    <w:link w:val="Ttulo5"/>
    <w:uiPriority w:val="9"/>
    <w:semiHidden/>
    <w:rsid w:val="00B624CD"/>
    <w:rPr>
      <w:rFonts w:ascii="Times New Roman" w:eastAsiaTheme="majorEastAsia" w:hAnsi="Times New Roman" w:cstheme="majorBidi"/>
      <w:i/>
      <w:sz w:val="24"/>
    </w:rPr>
  </w:style>
  <w:style w:type="paragraph" w:styleId="Prrafodelista">
    <w:name w:val="List Paragraph"/>
    <w:basedOn w:val="Normal"/>
    <w:uiPriority w:val="34"/>
    <w:qFormat/>
    <w:rsid w:val="00D35B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634"/>
    <w:rPr>
      <w:rFonts w:ascii="Tahoma" w:eastAsia="Calibri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F76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">
    <w:name w:val="Quote"/>
    <w:aliases w:val="Cita + 40 pal."/>
    <w:basedOn w:val="Normal"/>
    <w:next w:val="Normal"/>
    <w:link w:val="CitaCar"/>
    <w:uiPriority w:val="29"/>
    <w:qFormat/>
    <w:rsid w:val="00E20EB0"/>
    <w:pPr>
      <w:spacing w:before="240" w:after="240" w:line="480" w:lineRule="auto"/>
      <w:ind w:left="567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Car">
    <w:name w:val="Cita Car"/>
    <w:aliases w:val="Cita + 40 pal. Car"/>
    <w:basedOn w:val="Fuentedeprrafopredeter"/>
    <w:link w:val="Cita"/>
    <w:uiPriority w:val="29"/>
    <w:rsid w:val="00E20EB0"/>
    <w:rPr>
      <w:rFonts w:ascii="Times New Roman" w:eastAsia="Calibri" w:hAnsi="Times New Roman" w:cs="Times New Roman"/>
      <w:iCs/>
      <w:color w:val="000000" w:themeColor="text1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EA5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5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%20Felipe\Desktop\uniminuto%205%20semestre\Plantilla%20normas%20APA%202015-2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5B0ED-64CF-4BAD-BC37-4A880FC6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normas APA 2015-2 (1)</Template>
  <TotalTime>1</TotalTime>
  <Pages>4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Uniminuto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</dc:creator>
  <cp:lastModifiedBy>may</cp:lastModifiedBy>
  <cp:revision>2</cp:revision>
  <dcterms:created xsi:type="dcterms:W3CDTF">2020-04-21T22:49:00Z</dcterms:created>
  <dcterms:modified xsi:type="dcterms:W3CDTF">2020-04-21T22:49:00Z</dcterms:modified>
</cp:coreProperties>
</file>